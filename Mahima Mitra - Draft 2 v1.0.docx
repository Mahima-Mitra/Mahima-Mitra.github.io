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E9FDF" w14:textId="77777777" w:rsidR="00E16D14" w:rsidRDefault="00E16D14" w:rsidP="00CA2D6C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A5AC15F" wp14:editId="06B95440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5545A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3497E815" w14:textId="6D35F12E" w:rsidR="00CE3B09" w:rsidRPr="00192368" w:rsidRDefault="00B22D9F" w:rsidP="00CA2D6C">
      <w:pPr>
        <w:pStyle w:val="Title"/>
        <w:rPr>
          <w:sz w:val="56"/>
          <w:szCs w:val="52"/>
        </w:rPr>
      </w:pPr>
      <w:r w:rsidRPr="00192368">
        <w:rPr>
          <w:sz w:val="56"/>
          <w:szCs w:val="52"/>
        </w:rPr>
        <w:t>MAHIMA</w:t>
      </w:r>
      <w:r w:rsidR="00CE3B09" w:rsidRPr="00192368">
        <w:rPr>
          <w:sz w:val="56"/>
          <w:szCs w:val="52"/>
        </w:rPr>
        <w:t xml:space="preserve"> </w:t>
      </w:r>
      <w:r w:rsidRPr="00192368">
        <w:rPr>
          <w:sz w:val="56"/>
          <w:szCs w:val="52"/>
        </w:rPr>
        <w:t>mITRA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20"/>
      </w:tblGrid>
      <w:tr w:rsidR="00E16D14" w14:paraId="57E7B5A7" w14:textId="77777777" w:rsidTr="00E16D14">
        <w:tc>
          <w:tcPr>
            <w:tcW w:w="9720" w:type="dxa"/>
          </w:tcPr>
          <w:p w14:paraId="42AF3EB4" w14:textId="760AFC62" w:rsidR="00E16D14" w:rsidRPr="00304FD1" w:rsidRDefault="00B22D9F" w:rsidP="00CA2D6C">
            <w:pPr>
              <w:pStyle w:val="Subtitle"/>
            </w:pPr>
            <w:r>
              <w:t>mahima-mitra.github.io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 xml:space="preserve">+91 </w:t>
            </w:r>
            <w:r w:rsidRPr="00B22D9F">
              <w:t>8248314694</w:t>
            </w:r>
            <w:r w:rsidR="00E16D14" w:rsidRPr="00195EF4">
              <w:t xml:space="preserve"> | </w:t>
            </w:r>
            <w:r>
              <w:t>mahimamitra16@gmail.com</w:t>
            </w:r>
            <w:r w:rsidR="00E16D14">
              <w:t xml:space="preserve"> </w:t>
            </w:r>
            <w:r w:rsidR="00E16D14" w:rsidRPr="00195EF4">
              <w:t xml:space="preserve">| </w:t>
            </w:r>
            <w:r w:rsidRPr="00B22D9F">
              <w:t>linkedin.com/in/Mahima-mitra-728652190</w:t>
            </w:r>
            <w:r w:rsidR="00E16D14">
              <w:t xml:space="preserve"> </w:t>
            </w:r>
          </w:p>
          <w:p w14:paraId="58055E66" w14:textId="77777777" w:rsidR="00E16D14" w:rsidRPr="00304FD1" w:rsidRDefault="00E16D14" w:rsidP="00CA2D6C"/>
          <w:p w14:paraId="6103552E" w14:textId="0487C4EE" w:rsidR="00AB6B64" w:rsidRDefault="00AB6B64" w:rsidP="00CA2D6C"/>
        </w:tc>
      </w:tr>
      <w:tr w:rsidR="00E16D14" w14:paraId="39D2F154" w14:textId="77777777" w:rsidTr="00E16D14">
        <w:trPr>
          <w:trHeight w:val="331"/>
        </w:trPr>
        <w:tc>
          <w:tcPr>
            <w:tcW w:w="9720" w:type="dxa"/>
          </w:tcPr>
          <w:p w14:paraId="6F30AFBE" w14:textId="77777777" w:rsidR="00E16D14" w:rsidRDefault="00E16D14" w:rsidP="00CA2D6C"/>
        </w:tc>
      </w:tr>
      <w:tr w:rsidR="00E16D14" w14:paraId="0EDE8981" w14:textId="77777777" w:rsidTr="00E16D14">
        <w:trPr>
          <w:trHeight w:val="331"/>
        </w:trPr>
        <w:tc>
          <w:tcPr>
            <w:tcW w:w="9720" w:type="dxa"/>
          </w:tcPr>
          <w:p w14:paraId="6C80ED2B" w14:textId="77777777" w:rsidR="00E16D14" w:rsidRDefault="00000000" w:rsidP="00CA2D6C">
            <w:pPr>
              <w:pStyle w:val="Heading1"/>
            </w:pPr>
            <w:sdt>
              <w:sdtPr>
                <w:id w:val="-1163239098"/>
                <w:placeholder>
                  <w:docPart w:val="BFDFCD81F03A4BD0BECB2E3EEF8BACA6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Experi</w:t>
                </w:r>
                <w:r w:rsidR="00E232AA">
                  <w:t>E</w:t>
                </w:r>
                <w:r w:rsidR="00E16D14" w:rsidRPr="00FA7765">
                  <w:t>nce</w:t>
                </w:r>
              </w:sdtContent>
            </w:sdt>
          </w:p>
          <w:p w14:paraId="291779AB" w14:textId="3A9B079B" w:rsidR="00E16D14" w:rsidRDefault="00B22D9F" w:rsidP="00CA2D6C">
            <w:pPr>
              <w:pStyle w:val="Heading2"/>
            </w:pPr>
            <w:r>
              <w:t>Nov’23 - Present</w:t>
            </w:r>
          </w:p>
          <w:p w14:paraId="04A35018" w14:textId="57D84DEA" w:rsidR="00E16D14" w:rsidRPr="00E16D14" w:rsidRDefault="00B22D9F" w:rsidP="00CA2D6C">
            <w:pPr>
              <w:pStyle w:val="Heading3"/>
              <w:rPr>
                <w:rFonts w:ascii="Calibri" w:hAnsi="Calibri"/>
                <w:caps/>
              </w:rPr>
            </w:pPr>
            <w:r>
              <w:t>Assistant Manager | Business Analyst | Biocon Biologics</w:t>
            </w:r>
            <w:r w:rsidR="00B05D71">
              <w:t xml:space="preserve"> Ltd.</w:t>
            </w:r>
          </w:p>
          <w:p w14:paraId="2D37C63C" w14:textId="4081AA29" w:rsidR="00753C06" w:rsidRDefault="001A185E" w:rsidP="00CA2D6C">
            <w:r>
              <w:t xml:space="preserve">Spearheaded the development of a SaaS based data management and analytics tool </w:t>
            </w:r>
            <w:r w:rsidR="00A86AA1">
              <w:t xml:space="preserve">for </w:t>
            </w:r>
            <w:r w:rsidR="00A91239">
              <w:t xml:space="preserve">2 products and 2 sites, catering </w:t>
            </w:r>
            <w:r w:rsidR="0089080C">
              <w:t>1</w:t>
            </w:r>
            <w:r w:rsidR="00025D69">
              <w:t>7</w:t>
            </w:r>
            <w:r w:rsidR="0089080C">
              <w:t xml:space="preserve">+ users, </w:t>
            </w:r>
            <w:r w:rsidR="00753C06">
              <w:t>aimed at automating manual data fetching, contextualizing, and connecting data for comprehensive process flows.</w:t>
            </w:r>
          </w:p>
          <w:p w14:paraId="32EC6770" w14:textId="2A64D459" w:rsidR="005568E2" w:rsidRDefault="001E6D3A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Reduced </w:t>
            </w:r>
            <w:r w:rsidR="00440DF8">
              <w:t>70% efforts and</w:t>
            </w:r>
            <w:r w:rsidR="00106904">
              <w:t xml:space="preserve"> time spent only </w:t>
            </w:r>
            <w:r w:rsidR="0035694C">
              <w:t>on</w:t>
            </w:r>
            <w:r w:rsidR="00106904">
              <w:t xml:space="preserve"> data management </w:t>
            </w:r>
            <w:r w:rsidR="002C6FA4">
              <w:t>per year</w:t>
            </w:r>
            <w:r w:rsidR="00C04E2F">
              <w:t xml:space="preserve">, saving 1900+ </w:t>
            </w:r>
            <w:r w:rsidR="004C3777">
              <w:t xml:space="preserve">total </w:t>
            </w:r>
            <w:r w:rsidR="00C04E2F">
              <w:t xml:space="preserve">employee </w:t>
            </w:r>
            <w:r w:rsidR="0035694C">
              <w:t>hours.</w:t>
            </w:r>
          </w:p>
          <w:p w14:paraId="498C0E72" w14:textId="424B9A5A" w:rsidR="002765BA" w:rsidRDefault="00343FF1" w:rsidP="00CA2D6C">
            <w:pPr>
              <w:pStyle w:val="ListParagraph"/>
              <w:numPr>
                <w:ilvl w:val="0"/>
                <w:numId w:val="16"/>
              </w:numPr>
            </w:pPr>
            <w:r>
              <w:t>Fast-tracked</w:t>
            </w:r>
            <w:r w:rsidR="002765BA" w:rsidRPr="002765BA">
              <w:t xml:space="preserve"> </w:t>
            </w:r>
            <w:r w:rsidR="006A5391">
              <w:t>batch investigation</w:t>
            </w:r>
            <w:r w:rsidR="002765BA" w:rsidRPr="002765BA">
              <w:t xml:space="preserve"> time by 30%, leading to faster </w:t>
            </w:r>
            <w:r w:rsidR="006A5391">
              <w:t xml:space="preserve">batch </w:t>
            </w:r>
            <w:r w:rsidR="00386D2D">
              <w:t>release.</w:t>
            </w:r>
          </w:p>
          <w:p w14:paraId="5484027F" w14:textId="7C7AC0AC" w:rsidR="006C1A19" w:rsidRDefault="00F16D3E" w:rsidP="00CA2D6C">
            <w:pPr>
              <w:pStyle w:val="ListParagraph"/>
              <w:numPr>
                <w:ilvl w:val="0"/>
                <w:numId w:val="16"/>
              </w:numPr>
            </w:pPr>
            <w:r>
              <w:t>R</w:t>
            </w:r>
            <w:r w:rsidRPr="00F16D3E">
              <w:t>educ</w:t>
            </w:r>
            <w:r>
              <w:t>ed</w:t>
            </w:r>
            <w:r w:rsidRPr="00F16D3E">
              <w:t xml:space="preserve"> the risk of batch failures through early and on-time risk assessment </w:t>
            </w:r>
            <w:r>
              <w:br/>
            </w:r>
            <w:r w:rsidR="006C1A19" w:rsidRPr="006C1A19">
              <w:t xml:space="preserve">Enabled </w:t>
            </w:r>
            <w:r w:rsidR="006C1A19">
              <w:t>faster root cause analysis</w:t>
            </w:r>
            <w:r w:rsidR="0039278C">
              <w:t xml:space="preserve"> and CAPA implementation, saving the company </w:t>
            </w:r>
            <w:r w:rsidR="00D63158">
              <w:t>Rs</w:t>
            </w:r>
            <w:r w:rsidR="00103BF7">
              <w:t>.</w:t>
            </w:r>
            <w:r w:rsidR="003D79D3">
              <w:t>305</w:t>
            </w:r>
            <w:r w:rsidR="00386D2D">
              <w:t>K</w:t>
            </w:r>
            <w:r w:rsidR="003D79D3">
              <w:t xml:space="preserve"> annually</w:t>
            </w:r>
            <w:r w:rsidR="00A46823">
              <w:t xml:space="preserve"> from batch </w:t>
            </w:r>
            <w:r w:rsidR="0035694C">
              <w:t>failure.</w:t>
            </w:r>
          </w:p>
          <w:p w14:paraId="620EF387" w14:textId="245F68DD" w:rsidR="00561ABF" w:rsidRDefault="00561ABF" w:rsidP="00CA2D6C">
            <w:pPr>
              <w:pStyle w:val="ListParagraph"/>
              <w:numPr>
                <w:ilvl w:val="0"/>
                <w:numId w:val="16"/>
              </w:numPr>
            </w:pPr>
            <w:r w:rsidRPr="00561ABF">
              <w:t xml:space="preserve">Reduced </w:t>
            </w:r>
            <w:r w:rsidR="0008284E">
              <w:t>experimental</w:t>
            </w:r>
            <w:r w:rsidRPr="00561ABF">
              <w:t xml:space="preserve"> </w:t>
            </w:r>
            <w:r w:rsidR="00D41A5D">
              <w:t>efforts</w:t>
            </w:r>
            <w:r w:rsidRPr="00561ABF">
              <w:t xml:space="preserve"> by </w:t>
            </w:r>
            <w:r w:rsidR="00D41A5D">
              <w:t>1</w:t>
            </w:r>
            <w:r w:rsidR="0039602F">
              <w:t>0</w:t>
            </w:r>
            <w:r w:rsidRPr="00561ABF">
              <w:t>%</w:t>
            </w:r>
            <w:r w:rsidR="0008284E">
              <w:t xml:space="preserve"> by </w:t>
            </w:r>
            <w:r w:rsidR="00F8375F">
              <w:t xml:space="preserve">real time data analysis and experimental </w:t>
            </w:r>
            <w:r w:rsidR="0035694C">
              <w:t>planning.</w:t>
            </w:r>
          </w:p>
          <w:p w14:paraId="6D0A51C5" w14:textId="77777777" w:rsidR="00F8375F" w:rsidRDefault="00F8375F" w:rsidP="00CA2D6C"/>
          <w:p w14:paraId="3AF22CFB" w14:textId="1DF84B8A" w:rsidR="003C7F96" w:rsidRPr="003C7F96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3C7F96">
              <w:rPr>
                <w:b/>
                <w:bCs/>
              </w:rPr>
              <w:t>Requirement Gathering</w:t>
            </w:r>
            <w:r w:rsidRPr="00EC2125">
              <w:t xml:space="preserve">: Collaborated with cross-functional teams to gather and </w:t>
            </w:r>
            <w:r w:rsidR="003C7F96">
              <w:t>analyze</w:t>
            </w:r>
            <w:r w:rsidR="003C7F96" w:rsidRPr="003C7F96">
              <w:t xml:space="preserve"> user process flows</w:t>
            </w:r>
            <w:r w:rsidR="003C7F96">
              <w:t xml:space="preserve">, </w:t>
            </w:r>
            <w:r w:rsidR="003C7F96" w:rsidRPr="003C7F96">
              <w:t xml:space="preserve">identified gaps, providing effective solutions and timely analysis to </w:t>
            </w:r>
            <w:r w:rsidR="009153DC">
              <w:t>ensure efficient use of data</w:t>
            </w:r>
            <w:r w:rsidR="00054ED2">
              <w:t xml:space="preserve"> and refine </w:t>
            </w:r>
            <w:proofErr w:type="gramStart"/>
            <w:r w:rsidR="00054ED2">
              <w:t>workflows</w:t>
            </w:r>
            <w:proofErr w:type="gramEnd"/>
          </w:p>
          <w:p w14:paraId="3A574B1E" w14:textId="52E44EA8" w:rsidR="00EC2125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EC2125">
              <w:rPr>
                <w:b/>
                <w:bCs/>
              </w:rPr>
              <w:t>Process Improvement</w:t>
            </w:r>
            <w:r w:rsidRPr="00EC2125">
              <w:t>: Automated data fetch from SAP to Excel using Python scripts, eliminating manual entry of 136 data points per batch, reducing transcription errors by 100%</w:t>
            </w:r>
            <w:r w:rsidR="00A05C3C">
              <w:t>.</w:t>
            </w:r>
          </w:p>
          <w:p w14:paraId="2A33148D" w14:textId="3C43C64A" w:rsidR="007878F0" w:rsidRPr="00EC2125" w:rsidRDefault="007878F0" w:rsidP="00CA2D6C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bCs/>
              </w:rPr>
              <w:t xml:space="preserve">Automated </w:t>
            </w:r>
            <w:r w:rsidR="00D52064">
              <w:rPr>
                <w:b/>
                <w:bCs/>
              </w:rPr>
              <w:t>pre</w:t>
            </w:r>
            <w:r w:rsidR="00D52064" w:rsidRPr="00D52064">
              <w:t>-</w:t>
            </w:r>
            <w:r w:rsidR="00D52064">
              <w:t>processing of system generated data</w:t>
            </w:r>
            <w:r w:rsidR="0019492F">
              <w:t xml:space="preserve"> using python scripts, reduced </w:t>
            </w:r>
            <w:r w:rsidR="00E17DC1">
              <w:t>the number of steps from 6 to 2.</w:t>
            </w:r>
            <w:r w:rsidR="0019492F">
              <w:t xml:space="preserve"> </w:t>
            </w:r>
          </w:p>
          <w:p w14:paraId="41E99FFB" w14:textId="4FBF63FE" w:rsidR="00EC2125" w:rsidRPr="00EC2125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EC2125">
              <w:rPr>
                <w:b/>
                <w:bCs/>
              </w:rPr>
              <w:t>Testing and Quality Assurance:</w:t>
            </w:r>
            <w:r w:rsidRPr="00EC2125">
              <w:t xml:space="preserve"> Conducted continuous testing, providing </w:t>
            </w:r>
            <w:r w:rsidR="004F5008" w:rsidRPr="00EC2125">
              <w:t>feedback,</w:t>
            </w:r>
            <w:r w:rsidRPr="00EC2125">
              <w:t xml:space="preserve"> and </w:t>
            </w:r>
            <w:r w:rsidR="00A05C3C">
              <w:t>p</w:t>
            </w:r>
            <w:r w:rsidRPr="00EC2125">
              <w:t>re</w:t>
            </w:r>
            <w:r w:rsidR="00A05C3C">
              <w:t>-</w:t>
            </w:r>
            <w:r w:rsidRPr="00EC2125">
              <w:t xml:space="preserve">emptively resolving anomalies to maintain high-quality standards </w:t>
            </w:r>
            <w:r w:rsidR="000927D0">
              <w:t xml:space="preserve">and </w:t>
            </w:r>
            <w:r w:rsidR="00B2256F" w:rsidRPr="00B2256F">
              <w:t>logical integrity</w:t>
            </w:r>
            <w:r w:rsidR="000927D0">
              <w:t>.</w:t>
            </w:r>
          </w:p>
          <w:p w14:paraId="3AAB311B" w14:textId="10C9C121" w:rsidR="00EC2125" w:rsidRPr="00EC2125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F16D3E">
              <w:rPr>
                <w:b/>
                <w:bCs/>
              </w:rPr>
              <w:t>Project Tracking and Communication</w:t>
            </w:r>
            <w:r w:rsidRPr="00EC2125">
              <w:t>:</w:t>
            </w:r>
            <w:r w:rsidR="008D314E">
              <w:t xml:space="preserve"> </w:t>
            </w:r>
            <w:r w:rsidR="008D314E" w:rsidRPr="008D314E">
              <w:t>Managing project activities and timelines using SharePoint Kanban boards and Power BI dashboards</w:t>
            </w:r>
            <w:r w:rsidR="004F5008" w:rsidRPr="00EC2125">
              <w:t>.</w:t>
            </w:r>
            <w:r w:rsidR="00F16D3E">
              <w:t xml:space="preserve"> </w:t>
            </w:r>
            <w:r w:rsidR="00F16D3E" w:rsidRPr="00F16D3E">
              <w:t>This facilitated effective steering and retrospective meetings for managing project timelines, deliverables, and stakeholder communication.</w:t>
            </w:r>
          </w:p>
          <w:p w14:paraId="5487B93E" w14:textId="10F9B50D" w:rsidR="00EC2125" w:rsidRPr="00EC2125" w:rsidRDefault="00EC2125" w:rsidP="00CA2D6C">
            <w:pPr>
              <w:pStyle w:val="ListParagraph"/>
              <w:numPr>
                <w:ilvl w:val="0"/>
                <w:numId w:val="16"/>
              </w:numPr>
            </w:pPr>
            <w:r w:rsidRPr="00EC2125">
              <w:rPr>
                <w:b/>
                <w:bCs/>
              </w:rPr>
              <w:t>Training and Documentation</w:t>
            </w:r>
            <w:r w:rsidRPr="00EC2125">
              <w:t>: Prepared application launch release poster and provided hands-on training to end users, ensuring quick adoption and</w:t>
            </w:r>
            <w:r w:rsidR="003A4043">
              <w:t xml:space="preserve"> smooth</w:t>
            </w:r>
            <w:r w:rsidRPr="00EC2125">
              <w:t xml:space="preserve"> </w:t>
            </w:r>
            <w:r w:rsidR="004F5008">
              <w:t>implementation.</w:t>
            </w:r>
          </w:p>
          <w:p w14:paraId="75DA5098" w14:textId="5F8E6E3C" w:rsidR="00EC2125" w:rsidRPr="00EC2125" w:rsidRDefault="004F5008" w:rsidP="00CA2D6C">
            <w:pPr>
              <w:pStyle w:val="ListParagraph"/>
              <w:numPr>
                <w:ilvl w:val="0"/>
                <w:numId w:val="16"/>
              </w:numPr>
            </w:pPr>
            <w:r w:rsidRPr="00EC2125">
              <w:rPr>
                <w:b/>
                <w:bCs/>
              </w:rPr>
              <w:t>Prospects</w:t>
            </w:r>
            <w:r w:rsidR="00EC2125" w:rsidRPr="00EC2125">
              <w:t xml:space="preserve">: </w:t>
            </w:r>
            <w:r w:rsidR="005513F1">
              <w:t>Initiated</w:t>
            </w:r>
            <w:r w:rsidR="00EC2125" w:rsidRPr="00EC2125">
              <w:t xml:space="preserve"> discussions</w:t>
            </w:r>
            <w:r w:rsidR="002536DD">
              <w:t xml:space="preserve"> for fetching</w:t>
            </w:r>
            <w:r w:rsidR="00EC2125" w:rsidRPr="00EC2125">
              <w:t xml:space="preserve"> equipment data and exploring advanced analytics workflows</w:t>
            </w:r>
            <w:r w:rsidR="00A0430D">
              <w:t xml:space="preserve"> to aid in improvement of yield</w:t>
            </w:r>
            <w:r w:rsidR="00EC2125" w:rsidRPr="00EC2125">
              <w:t xml:space="preserve">, identifying potential revenue growth opportunities worth </w:t>
            </w:r>
            <w:r w:rsidR="00E17DC1">
              <w:t>Rs.5</w:t>
            </w:r>
            <w:r w:rsidR="00066D28">
              <w:t>47K</w:t>
            </w:r>
            <w:r w:rsidR="00EC2125" w:rsidRPr="00EC2125">
              <w:t>.</w:t>
            </w:r>
          </w:p>
          <w:p w14:paraId="4C58F681" w14:textId="77777777" w:rsidR="00CD537A" w:rsidRDefault="00CD537A" w:rsidP="00CA2D6C"/>
          <w:p w14:paraId="49FF82DD" w14:textId="38DEED03" w:rsidR="00E16D14" w:rsidRDefault="00FA2ED3" w:rsidP="00CA2D6C">
            <w:pPr>
              <w:pStyle w:val="Heading2"/>
            </w:pPr>
            <w:r>
              <w:t>Dec’</w:t>
            </w:r>
            <w:r w:rsidR="00B22D9F">
              <w:t xml:space="preserve">21 – </w:t>
            </w:r>
            <w:r>
              <w:t>Oct’</w:t>
            </w:r>
            <w:r w:rsidR="00B22D9F">
              <w:t>2023</w:t>
            </w:r>
            <w:r w:rsidR="00E16D14">
              <w:rPr>
                <w:caps/>
                <w:color w:val="7D4E94" w:themeColor="accent6" w:themeShade="80"/>
              </w:rPr>
              <w:t xml:space="preserve"> </w:t>
            </w:r>
          </w:p>
          <w:p w14:paraId="6A4C4381" w14:textId="6034F61D" w:rsidR="00E16D14" w:rsidRDefault="00B22D9F" w:rsidP="00CA2D6C">
            <w:pPr>
              <w:pStyle w:val="Heading3"/>
            </w:pPr>
            <w:r>
              <w:t>Data Analyst | Dr. Reddy’s Laboratories Ltd.</w:t>
            </w:r>
          </w:p>
          <w:p w14:paraId="3C6BFA10" w14:textId="16B30381" w:rsidR="00E92D0C" w:rsidRDefault="004B26E6" w:rsidP="00CA2D6C">
            <w:r w:rsidRPr="004B26E6">
              <w:t>Led the development of a high-calculation stat</w:t>
            </w:r>
            <w:r w:rsidR="00FA2ED3">
              <w:t>istics</w:t>
            </w:r>
            <w:r w:rsidRPr="004B26E6">
              <w:t>-based application</w:t>
            </w:r>
            <w:r w:rsidR="002C404A">
              <w:t xml:space="preserve"> using </w:t>
            </w:r>
            <w:proofErr w:type="spellStart"/>
            <w:r w:rsidR="002C404A">
              <w:t>Mendix</w:t>
            </w:r>
            <w:proofErr w:type="spellEnd"/>
            <w:r w:rsidR="006F6D8A">
              <w:t xml:space="preserve"> to</w:t>
            </w:r>
            <w:r w:rsidRPr="004B26E6">
              <w:t xml:space="preserve"> </w:t>
            </w:r>
            <w:r w:rsidR="00384108">
              <w:t>streamline</w:t>
            </w:r>
            <w:r w:rsidR="00F26951" w:rsidRPr="00F26951">
              <w:t xml:space="preserve"> establish</w:t>
            </w:r>
            <w:r w:rsidR="00384108">
              <w:t>ment of</w:t>
            </w:r>
            <w:r w:rsidR="00F26951" w:rsidRPr="00F26951">
              <w:t xml:space="preserve"> similarity between production and R&amp;D batches for successful pr</w:t>
            </w:r>
            <w:r w:rsidR="006F6D8A">
              <w:t>ocess</w:t>
            </w:r>
            <w:r w:rsidR="00F26951" w:rsidRPr="00F26951">
              <w:t xml:space="preserve"> scale-up.</w:t>
            </w:r>
          </w:p>
          <w:p w14:paraId="66ACBFB9" w14:textId="68946E1B" w:rsidR="00E50152" w:rsidRDefault="00060DCF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Refined calculation by researching new and historical methods used to these calculations and fitting which method works for our </w:t>
            </w:r>
            <w:proofErr w:type="gramStart"/>
            <w:r>
              <w:t>data</w:t>
            </w:r>
            <w:proofErr w:type="gramEnd"/>
          </w:p>
          <w:p w14:paraId="47CC41BB" w14:textId="4EA3381E" w:rsidR="00E54B5B" w:rsidRDefault="00E54B5B" w:rsidP="00CA2D6C">
            <w:pPr>
              <w:pStyle w:val="ListParagraph"/>
              <w:numPr>
                <w:ilvl w:val="0"/>
                <w:numId w:val="16"/>
              </w:numPr>
            </w:pPr>
            <w:r w:rsidRPr="00E54B5B">
              <w:t>Documented business processes and workflows, creating comprehensive business requirement documents (BRDs).</w:t>
            </w:r>
          </w:p>
          <w:p w14:paraId="401D2026" w14:textId="3A1FD9D6" w:rsidR="001F022E" w:rsidRDefault="00A554BC" w:rsidP="00CA2D6C">
            <w:pPr>
              <w:pStyle w:val="ListParagraph"/>
              <w:numPr>
                <w:ilvl w:val="0"/>
                <w:numId w:val="16"/>
              </w:numPr>
            </w:pPr>
            <w:r>
              <w:t>Evaluated 2 vendors</w:t>
            </w:r>
            <w:r w:rsidR="00F0595F">
              <w:t xml:space="preserve"> by scheduling calls</w:t>
            </w:r>
            <w:r w:rsidR="00CD7AC9">
              <w:t xml:space="preserve">, translating and communicating requirements and finalized one based on time, cost and </w:t>
            </w:r>
            <w:proofErr w:type="gramStart"/>
            <w:r w:rsidR="00AD3AA4">
              <w:t>capabilities</w:t>
            </w:r>
            <w:proofErr w:type="gramEnd"/>
          </w:p>
          <w:p w14:paraId="5EB0632A" w14:textId="60B5188C" w:rsidR="00AD3AA4" w:rsidRDefault="00352683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Directed the development of application by translating the business requirements to developers by </w:t>
            </w:r>
            <w:r w:rsidR="00283037">
              <w:t xml:space="preserve">user </w:t>
            </w:r>
            <w:proofErr w:type="gramStart"/>
            <w:r w:rsidR="00283037">
              <w:t>stories</w:t>
            </w:r>
            <w:proofErr w:type="gramEnd"/>
          </w:p>
          <w:p w14:paraId="06BFEA75" w14:textId="53EF3DB7" w:rsidR="00283037" w:rsidRDefault="00283037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Formulated test cases </w:t>
            </w:r>
            <w:r w:rsidR="00BC4B09">
              <w:t xml:space="preserve">and performed </w:t>
            </w:r>
            <w:r w:rsidR="009F7335">
              <w:t>testing</w:t>
            </w:r>
            <w:r w:rsidR="00BC4B09">
              <w:t xml:space="preserve"> </w:t>
            </w:r>
            <w:r w:rsidR="00185CDE">
              <w:t xml:space="preserve">for the application. Developed python scripts to cover a lot of scenarios </w:t>
            </w:r>
            <w:r w:rsidR="0087585D">
              <w:t>effectively.</w:t>
            </w:r>
          </w:p>
          <w:p w14:paraId="2EBDF33E" w14:textId="6236CEEE" w:rsidR="0087585D" w:rsidRDefault="0087585D" w:rsidP="00CA2D6C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Delegated </w:t>
            </w:r>
            <w:r w:rsidR="005E354A">
              <w:t xml:space="preserve">and monitored </w:t>
            </w:r>
            <w:r>
              <w:t xml:space="preserve">the data </w:t>
            </w:r>
            <w:r w:rsidR="005E354A">
              <w:t>structure formulation by the data engineering team</w:t>
            </w:r>
            <w:r w:rsidR="00B1123C">
              <w:t xml:space="preserve">, ensured that it was made on time and in sync with the developmental </w:t>
            </w:r>
            <w:proofErr w:type="gramStart"/>
            <w:r w:rsidR="00B1123C">
              <w:t>needs</w:t>
            </w:r>
            <w:proofErr w:type="gramEnd"/>
          </w:p>
          <w:p w14:paraId="02BE2D1E" w14:textId="4DC661B6" w:rsidR="00750B24" w:rsidRDefault="00287FE9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Tracked the activities by using </w:t>
            </w:r>
            <w:proofErr w:type="spellStart"/>
            <w:proofErr w:type="gramStart"/>
            <w:r>
              <w:t>jira</w:t>
            </w:r>
            <w:proofErr w:type="spellEnd"/>
            <w:proofErr w:type="gramEnd"/>
            <w:r>
              <w:t xml:space="preserve"> board, </w:t>
            </w:r>
            <w:r w:rsidR="00B1123C">
              <w:t xml:space="preserve">Monitored the project progress by using </w:t>
            </w:r>
            <w:r w:rsidR="00750B24">
              <w:t>JIRA</w:t>
            </w:r>
            <w:r>
              <w:t>. Followed</w:t>
            </w:r>
            <w:r w:rsidR="00750B24">
              <w:t xml:space="preserve"> Agile </w:t>
            </w:r>
            <w:proofErr w:type="gramStart"/>
            <w:r w:rsidR="00750B24">
              <w:t>framework</w:t>
            </w:r>
            <w:proofErr w:type="gramEnd"/>
          </w:p>
          <w:p w14:paraId="4638ABC0" w14:textId="4F443B0C" w:rsidR="00846787" w:rsidRDefault="00271FEC" w:rsidP="00CA2D6C">
            <w:r>
              <w:t>Created a Tableau-based</w:t>
            </w:r>
            <w:r w:rsidR="00931CC1">
              <w:t xml:space="preserve"> process </w:t>
            </w:r>
            <w:r w:rsidR="00AE1DB5">
              <w:t xml:space="preserve">distance </w:t>
            </w:r>
            <w:r w:rsidR="00931CC1">
              <w:t xml:space="preserve">ranking </w:t>
            </w:r>
            <w:r>
              <w:t xml:space="preserve">dashboarding tool for </w:t>
            </w:r>
            <w:r w:rsidR="008418DD">
              <w:t>early-stage</w:t>
            </w:r>
            <w:r w:rsidR="00E226F9">
              <w:t xml:space="preserve"> </w:t>
            </w:r>
            <w:r w:rsidR="00931CC1">
              <w:t>product</w:t>
            </w:r>
            <w:r w:rsidR="00AC09AA">
              <w:t xml:space="preserve"> screening and optimization </w:t>
            </w:r>
            <w:r w:rsidR="00931CC1">
              <w:t>stages</w:t>
            </w:r>
            <w:r w:rsidR="00AC09AA">
              <w:t xml:space="preserve"> for 2 </w:t>
            </w:r>
            <w:proofErr w:type="gramStart"/>
            <w:r w:rsidR="00AC09AA">
              <w:t>departments</w:t>
            </w:r>
            <w:proofErr w:type="gramEnd"/>
          </w:p>
          <w:p w14:paraId="77F79836" w14:textId="75E1B962" w:rsidR="00846787" w:rsidRDefault="00AC09AA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Researched </w:t>
            </w:r>
            <w:r w:rsidR="00AE1DB5">
              <w:t>methods</w:t>
            </w:r>
            <w:r w:rsidR="008418DD">
              <w:t xml:space="preserve"> </w:t>
            </w:r>
            <w:r w:rsidR="00AE1DB5">
              <w:t xml:space="preserve">to calculate distance based ranking methods </w:t>
            </w:r>
            <w:r w:rsidR="008418DD">
              <w:t xml:space="preserve">like </w:t>
            </w:r>
            <w:r w:rsidR="00D53165">
              <w:t xml:space="preserve">Z score, </w:t>
            </w:r>
            <w:r w:rsidR="009C3859">
              <w:t>criticality</w:t>
            </w:r>
            <w:r w:rsidR="00BF74B7">
              <w:t xml:space="preserve">, </w:t>
            </w:r>
          </w:p>
          <w:p w14:paraId="73A46F87" w14:textId="74454F14" w:rsidR="00BF74B7" w:rsidRDefault="00C437AD" w:rsidP="00CA2D6C">
            <w:pPr>
              <w:pStyle w:val="ListParagraph"/>
              <w:numPr>
                <w:ilvl w:val="0"/>
                <w:numId w:val="16"/>
              </w:numPr>
            </w:pPr>
            <w:r>
              <w:t>This redu</w:t>
            </w:r>
            <w:r w:rsidR="009C3859">
              <w:t>ced</w:t>
            </w:r>
            <w:r w:rsidR="00BF74B7">
              <w:t xml:space="preserve"> </w:t>
            </w:r>
            <w:proofErr w:type="gramStart"/>
            <w:r w:rsidR="00BF74B7">
              <w:t>number</w:t>
            </w:r>
            <w:proofErr w:type="gramEnd"/>
            <w:r w:rsidR="00BF74B7">
              <w:t xml:space="preserve"> of samples</w:t>
            </w:r>
            <w:r>
              <w:t xml:space="preserve"> </w:t>
            </w:r>
            <w:r w:rsidR="00061354">
              <w:t>sent for analysis by 60%</w:t>
            </w:r>
            <w:r w:rsidR="00A95C78">
              <w:t xml:space="preserve"> reducing the </w:t>
            </w:r>
            <w:proofErr w:type="spellStart"/>
            <w:r w:rsidR="00A95C78">
              <w:t>turn around</w:t>
            </w:r>
            <w:proofErr w:type="spellEnd"/>
            <w:r w:rsidR="00A95C78">
              <w:t xml:space="preserve"> time by</w:t>
            </w:r>
            <w:r w:rsidR="00697665">
              <w:t xml:space="preserve"> </w:t>
            </w:r>
            <w:r w:rsidR="003A47C3">
              <w:t>50%, enabling faster decision making and faster experiment planning.</w:t>
            </w:r>
            <w:r w:rsidR="00A82B11">
              <w:t xml:space="preserve"> </w:t>
            </w:r>
          </w:p>
          <w:p w14:paraId="34A38D11" w14:textId="5109955F" w:rsidR="00A82B11" w:rsidRDefault="00A82B11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This reduced the </w:t>
            </w:r>
            <w:r w:rsidR="00AC0720">
              <w:t>over</w:t>
            </w:r>
            <w:r w:rsidR="006956E6">
              <w:t>all turnaround</w:t>
            </w:r>
            <w:r>
              <w:t xml:space="preserve"> time for </w:t>
            </w:r>
            <w:r w:rsidR="0046701E">
              <w:t xml:space="preserve">completion of screening and optimization by </w:t>
            </w:r>
            <w:r w:rsidR="00020998">
              <w:t>25%.</w:t>
            </w:r>
            <w:r>
              <w:t xml:space="preserve"> </w:t>
            </w:r>
          </w:p>
          <w:p w14:paraId="3E97E94B" w14:textId="0ACFB568" w:rsidR="00F85E82" w:rsidRDefault="00F85E82" w:rsidP="00CA2D6C">
            <w:r>
              <w:t>Developed a method for batch tunnel derivation using spline and PLS, identifying the best solution.</w:t>
            </w:r>
          </w:p>
          <w:p w14:paraId="7A01F9AE" w14:textId="7663FB0D" w:rsidR="00104E64" w:rsidRDefault="00104E64" w:rsidP="00CA2D6C">
            <w:r>
              <w:t xml:space="preserve">Partnered with the executive team to formulate and report KPIs for developing a data visualization and </w:t>
            </w:r>
            <w:r w:rsidR="00830569">
              <w:t xml:space="preserve">batch comparison </w:t>
            </w:r>
            <w:r>
              <w:t>analysis tool for research data in upstream cell culture processes. This included building a spline and PLS-based visualization and analytics method.</w:t>
            </w:r>
          </w:p>
          <w:p w14:paraId="78D84A21" w14:textId="7B1FD406" w:rsidR="00F85E82" w:rsidRDefault="00770E4F" w:rsidP="00CA2D6C">
            <w:pPr>
              <w:pStyle w:val="ListParagraph"/>
              <w:numPr>
                <w:ilvl w:val="0"/>
                <w:numId w:val="16"/>
              </w:numPr>
            </w:pPr>
            <w:r>
              <w:t>Evaluated in-house vs. SCADA systems, implemented excursion limits, and set up email/mobile app notifications.</w:t>
            </w:r>
          </w:p>
          <w:p w14:paraId="6D54305E" w14:textId="781F30F5" w:rsidR="008049E4" w:rsidRDefault="008049E4" w:rsidP="00CA2D6C">
            <w:pPr>
              <w:pStyle w:val="ListParagraph"/>
              <w:numPr>
                <w:ilvl w:val="0"/>
                <w:numId w:val="16"/>
              </w:numPr>
            </w:pPr>
            <w:r>
              <w:t>Logical setting for identification phases in OSI PI data, Data frame establishment, tag</w:t>
            </w:r>
            <w:r w:rsidR="00570607">
              <w:t>s configuration</w:t>
            </w:r>
          </w:p>
          <w:p w14:paraId="1A2F338F" w14:textId="2E67C3AF" w:rsidR="007D31C8" w:rsidRDefault="007D31C8" w:rsidP="00CA2D6C">
            <w:pPr>
              <w:pStyle w:val="ListParagraph"/>
              <w:numPr>
                <w:ilvl w:val="0"/>
                <w:numId w:val="16"/>
              </w:numPr>
            </w:pPr>
            <w:r>
              <w:t>Forecasting model for batch progression</w:t>
            </w:r>
          </w:p>
          <w:p w14:paraId="1BF0C4C2" w14:textId="18B0295B" w:rsidR="00DA3B88" w:rsidRDefault="00DA3B88" w:rsidP="00CA2D6C">
            <w:r>
              <w:t>Developed new templates and automated equipment data fetch for electronic lab notebooks (ELN).</w:t>
            </w:r>
          </w:p>
          <w:p w14:paraId="63BA8F3C" w14:textId="27CDA6C9" w:rsidR="00DA3B88" w:rsidRDefault="00690BC0" w:rsidP="00CA2D6C">
            <w:pPr>
              <w:pStyle w:val="ListParagraph"/>
              <w:numPr>
                <w:ilvl w:val="0"/>
                <w:numId w:val="16"/>
              </w:numPr>
            </w:pPr>
            <w:r>
              <w:t>Created a dashboard to monitor multiple key performance indicators (KPIs).</w:t>
            </w:r>
          </w:p>
          <w:p w14:paraId="01BB6E4B" w14:textId="13ACDE84" w:rsidR="00B40E15" w:rsidRDefault="00B40E15" w:rsidP="00CA2D6C">
            <w:r>
              <w:t>Collaborated with vendors and internal teams to implement new logic for design of experiments (DoE).</w:t>
            </w:r>
          </w:p>
          <w:p w14:paraId="5FC1A69E" w14:textId="6616EE8E" w:rsidR="00B40E15" w:rsidRDefault="00BB7F1D" w:rsidP="00CA2D6C">
            <w:pPr>
              <w:pStyle w:val="ListParagraph"/>
              <w:numPr>
                <w:ilvl w:val="0"/>
                <w:numId w:val="16"/>
              </w:numPr>
            </w:pPr>
            <w:r>
              <w:t>Successfully convinced stakeholders to adopt the new logic, ensuring alignment across teams.</w:t>
            </w:r>
          </w:p>
          <w:p w14:paraId="0F860B17" w14:textId="413C3748" w:rsidR="00271FEC" w:rsidRDefault="00271FEC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Collaborated on a </w:t>
            </w:r>
            <w:proofErr w:type="spellStart"/>
            <w:r>
              <w:t>Mendix</w:t>
            </w:r>
            <w:proofErr w:type="spellEnd"/>
            <w:r>
              <w:t>-based DoE selection platform to optimize experiment planning, enhancing data yield and reducing experimental time.</w:t>
            </w:r>
          </w:p>
          <w:p w14:paraId="2464370A" w14:textId="04AD481D" w:rsidR="00271FEC" w:rsidRDefault="00271FEC" w:rsidP="00CA2D6C">
            <w:pPr>
              <w:pStyle w:val="ListParagraph"/>
              <w:numPr>
                <w:ilvl w:val="0"/>
                <w:numId w:val="16"/>
              </w:numPr>
            </w:pPr>
            <w:r>
              <w:t>Extended and adapted the DoE recommendation tool for downstream process and formulation development.</w:t>
            </w:r>
          </w:p>
          <w:p w14:paraId="2D9C6DEE" w14:textId="3D545F27" w:rsidR="006C6013" w:rsidRPr="00F011A0" w:rsidRDefault="006C6013" w:rsidP="00CA2D6C">
            <w:pPr>
              <w:rPr>
                <w:color w:val="auto"/>
              </w:rPr>
            </w:pPr>
            <w:r w:rsidRPr="00F011A0">
              <w:rPr>
                <w:color w:val="auto"/>
              </w:rPr>
              <w:t xml:space="preserve">Constructed a SQL-based data lake structure for 3 </w:t>
            </w:r>
            <w:proofErr w:type="spellStart"/>
            <w:r w:rsidRPr="00F011A0">
              <w:rPr>
                <w:color w:val="auto"/>
              </w:rPr>
              <w:t>RnD</w:t>
            </w:r>
            <w:proofErr w:type="spellEnd"/>
            <w:r w:rsidRPr="00F011A0">
              <w:rPr>
                <w:color w:val="auto"/>
              </w:rPr>
              <w:t xml:space="preserve"> departments streamline data flow into future products and to aid data connectivity for large processes by direct data fetch from </w:t>
            </w:r>
            <w:proofErr w:type="spellStart"/>
            <w:r w:rsidRPr="00F011A0">
              <w:rPr>
                <w:color w:val="auto"/>
              </w:rPr>
              <w:t>RnD</w:t>
            </w:r>
            <w:proofErr w:type="spellEnd"/>
            <w:r w:rsidRPr="00F011A0">
              <w:rPr>
                <w:color w:val="auto"/>
              </w:rPr>
              <w:t xml:space="preserve"> data sources like </w:t>
            </w:r>
            <w:proofErr w:type="spellStart"/>
            <w:r w:rsidRPr="00F011A0">
              <w:rPr>
                <w:color w:val="auto"/>
              </w:rPr>
              <w:t>eLN</w:t>
            </w:r>
            <w:proofErr w:type="spellEnd"/>
            <w:r w:rsidRPr="00F011A0">
              <w:rPr>
                <w:color w:val="auto"/>
              </w:rPr>
              <w:t xml:space="preserve">, LIMS, SAP and </w:t>
            </w:r>
            <w:proofErr w:type="spellStart"/>
            <w:r w:rsidRPr="00F011A0">
              <w:rPr>
                <w:color w:val="auto"/>
              </w:rPr>
              <w:t>RnD</w:t>
            </w:r>
            <w:proofErr w:type="spellEnd"/>
            <w:r w:rsidRPr="00F011A0">
              <w:rPr>
                <w:color w:val="auto"/>
              </w:rPr>
              <w:t xml:space="preserve"> equipment like Historians and TCP/IP</w:t>
            </w:r>
            <w:r w:rsidR="005810E7">
              <w:rPr>
                <w:color w:val="auto"/>
              </w:rPr>
              <w:t xml:space="preserve"> systems.</w:t>
            </w:r>
          </w:p>
          <w:p w14:paraId="3E6F0ECE" w14:textId="77777777" w:rsidR="005810E7" w:rsidRDefault="005810E7" w:rsidP="00CA2D6C">
            <w:r w:rsidRPr="00B16082">
              <w:t>Trained and mentored an intern in a project to extract information from research publications, achieving a 45-60% accuracy in extracting glycosylation effectors and responses from PUBMED abstracts.</w:t>
            </w:r>
          </w:p>
          <w:p w14:paraId="02597EA3" w14:textId="4597BC8B" w:rsidR="00E16D14" w:rsidRDefault="005810E7" w:rsidP="00CA2D6C">
            <w:r w:rsidRPr="001102EE">
              <w:t>Demonstrated leadership skills by overseeing project planning, execution, and maintaining open communication with the intern.</w:t>
            </w:r>
          </w:p>
          <w:p w14:paraId="3E5BE544" w14:textId="359B27DF" w:rsidR="00E16D14" w:rsidRPr="00E16D14" w:rsidRDefault="00FA2ED3" w:rsidP="00CA2D6C">
            <w:pPr>
              <w:pStyle w:val="Heading2"/>
            </w:pPr>
            <w:r>
              <w:t>Sept’</w:t>
            </w:r>
            <w:r w:rsidR="00B22D9F">
              <w:t xml:space="preserve">20 </w:t>
            </w:r>
            <w:r>
              <w:t>–</w:t>
            </w:r>
            <w:r w:rsidR="00B22D9F">
              <w:t xml:space="preserve"> </w:t>
            </w:r>
            <w:r>
              <w:t>Nov’</w:t>
            </w:r>
            <w:r w:rsidR="00B22D9F">
              <w:t>21</w:t>
            </w:r>
            <w:r w:rsidR="00E16D14" w:rsidRPr="00E16D14">
              <w:t xml:space="preserve"> </w:t>
            </w:r>
          </w:p>
          <w:p w14:paraId="6677486E" w14:textId="0C7F29B6" w:rsidR="00E16D14" w:rsidRPr="000B6298" w:rsidRDefault="00B22D9F" w:rsidP="00CA2D6C">
            <w:pPr>
              <w:pStyle w:val="Heading3"/>
            </w:pPr>
            <w:r>
              <w:t>Research Associate | Dr. Reddy’s Laboratories Ltd.</w:t>
            </w:r>
            <w:r w:rsidR="00E16D14">
              <w:t xml:space="preserve"> </w:t>
            </w:r>
          </w:p>
          <w:p w14:paraId="270D1768" w14:textId="42FF5A10" w:rsidR="005810E7" w:rsidRPr="00451AA6" w:rsidRDefault="005810E7" w:rsidP="00CA2D6C">
            <w:pPr>
              <w:rPr>
                <w:color w:val="auto"/>
              </w:rPr>
            </w:pPr>
            <w:r w:rsidRPr="00451AA6">
              <w:rPr>
                <w:color w:val="auto"/>
              </w:rPr>
              <w:t xml:space="preserve">Performed cohort analysis to support data analysis in product development processes for </w:t>
            </w:r>
            <w:r w:rsidR="00F42811">
              <w:rPr>
                <w:color w:val="auto"/>
              </w:rPr>
              <w:t>early-stage</w:t>
            </w:r>
            <w:r w:rsidR="00690A8D">
              <w:rPr>
                <w:color w:val="auto"/>
              </w:rPr>
              <w:t xml:space="preserve"> drug development by using JMP </w:t>
            </w:r>
            <w:r w:rsidR="00AC3E92">
              <w:rPr>
                <w:color w:val="auto"/>
              </w:rPr>
              <w:t xml:space="preserve">for statistical analysis </w:t>
            </w:r>
            <w:r w:rsidR="00690A8D">
              <w:rPr>
                <w:color w:val="auto"/>
              </w:rPr>
              <w:t>and M</w:t>
            </w:r>
            <w:r w:rsidR="00F42811">
              <w:rPr>
                <w:color w:val="auto"/>
              </w:rPr>
              <w:t>icrosoft</w:t>
            </w:r>
            <w:r w:rsidR="00690A8D">
              <w:rPr>
                <w:color w:val="auto"/>
              </w:rPr>
              <w:t xml:space="preserve"> Excel </w:t>
            </w:r>
            <w:r w:rsidR="00AC3E92">
              <w:rPr>
                <w:color w:val="auto"/>
              </w:rPr>
              <w:t xml:space="preserve">for data visualization </w:t>
            </w:r>
            <w:r w:rsidR="0055759C">
              <w:rPr>
                <w:color w:val="auto"/>
              </w:rPr>
              <w:t>dashboards.</w:t>
            </w:r>
          </w:p>
          <w:p w14:paraId="78F55E80" w14:textId="127359C9" w:rsidR="00965166" w:rsidRDefault="00444A80" w:rsidP="00CA2D6C">
            <w:r>
              <w:t>Worked on various projects</w:t>
            </w:r>
            <w:r w:rsidR="008A7AFB">
              <w:t xml:space="preserve"> in </w:t>
            </w:r>
            <w:r w:rsidR="0055759C">
              <w:t>life cycle</w:t>
            </w:r>
            <w:r w:rsidR="008A7AFB">
              <w:t xml:space="preserve"> of multiple products at </w:t>
            </w:r>
            <w:proofErr w:type="spellStart"/>
            <w:r w:rsidR="008A7AFB">
              <w:t>RnD</w:t>
            </w:r>
            <w:proofErr w:type="spellEnd"/>
            <w:r w:rsidR="008A7AFB">
              <w:t xml:space="preserve"> </w:t>
            </w:r>
            <w:r w:rsidR="0055759C">
              <w:t>scale</w:t>
            </w:r>
            <w:r>
              <w:t xml:space="preserve"> like process screening, optimization</w:t>
            </w:r>
            <w:r w:rsidR="008A7AFB">
              <w:t>, development</w:t>
            </w:r>
            <w:r w:rsidR="00F42811">
              <w:t xml:space="preserve"> and troubleshooting</w:t>
            </w:r>
            <w:r w:rsidR="008A7AFB">
              <w:t xml:space="preserve"> in </w:t>
            </w:r>
            <w:r w:rsidR="0055759C">
              <w:t>early-stages</w:t>
            </w:r>
            <w:r w:rsidR="008A7AFB">
              <w:t xml:space="preserve"> drug </w:t>
            </w:r>
            <w:r w:rsidR="0055759C">
              <w:t>development.</w:t>
            </w:r>
            <w:r>
              <w:t xml:space="preserve"> </w:t>
            </w:r>
          </w:p>
          <w:p w14:paraId="372AE1E2" w14:textId="0CAE5F80" w:rsidR="00965166" w:rsidRDefault="00965166" w:rsidP="00CA2D6C">
            <w:r>
              <w:t>Manage</w:t>
            </w:r>
            <w:r w:rsidR="008A7AFB">
              <w:t>d</w:t>
            </w:r>
            <w:r>
              <w:t xml:space="preserve"> </w:t>
            </w:r>
            <w:r w:rsidR="00F42811">
              <w:t xml:space="preserve">and adhered to good data practices and quality </w:t>
            </w:r>
            <w:r w:rsidR="0055759C">
              <w:t>compliance.</w:t>
            </w:r>
          </w:p>
          <w:p w14:paraId="11DFF514" w14:textId="0202BF3C" w:rsidR="005810E7" w:rsidRDefault="00965166" w:rsidP="00CA2D6C">
            <w:r>
              <w:br/>
            </w:r>
          </w:p>
          <w:p w14:paraId="092295EE" w14:textId="7F390FF2" w:rsidR="00B16082" w:rsidRDefault="00B16082" w:rsidP="00CA2D6C"/>
        </w:tc>
      </w:tr>
      <w:tr w:rsidR="00E16D14" w14:paraId="6815B9E5" w14:textId="77777777" w:rsidTr="003722EA">
        <w:trPr>
          <w:trHeight w:val="331"/>
        </w:trPr>
        <w:tc>
          <w:tcPr>
            <w:tcW w:w="9720" w:type="dxa"/>
          </w:tcPr>
          <w:p w14:paraId="0A4DDCA1" w14:textId="50EBAEA1" w:rsidR="00E16D14" w:rsidRDefault="00E16D14" w:rsidP="00CA2D6C"/>
        </w:tc>
      </w:tr>
      <w:tr w:rsidR="00E16D14" w14:paraId="64806EE5" w14:textId="77777777" w:rsidTr="003722EA">
        <w:trPr>
          <w:trHeight w:val="1576"/>
        </w:trPr>
        <w:tc>
          <w:tcPr>
            <w:tcW w:w="9720" w:type="dxa"/>
          </w:tcPr>
          <w:p w14:paraId="248962E1" w14:textId="77777777" w:rsidR="00E16D14" w:rsidRPr="00385FE3" w:rsidRDefault="00000000" w:rsidP="00CA2D6C">
            <w:pPr>
              <w:pStyle w:val="Heading1"/>
            </w:pPr>
            <w:sdt>
              <w:sdtPr>
                <w:id w:val="507877070"/>
                <w:placeholder>
                  <w:docPart w:val="8720F176EC1C423EB617A278C54A79B8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45A31FAA" w14:textId="09F69949" w:rsidR="00E16D14" w:rsidRPr="00907A85" w:rsidRDefault="00B22D9F" w:rsidP="00CA2D6C">
            <w:pPr>
              <w:pStyle w:val="Heading2"/>
            </w:pPr>
            <w:r>
              <w:t>May 2020</w:t>
            </w:r>
          </w:p>
          <w:p w14:paraId="1E029301" w14:textId="7D63CF70" w:rsidR="00907A85" w:rsidRPr="00907A85" w:rsidRDefault="00B22D9F" w:rsidP="00CA2D6C">
            <w:pPr>
              <w:pStyle w:val="Heading3"/>
            </w:pPr>
            <w:r>
              <w:t>B. Tech Biotechnology | Vellore Institute of Technology | Vellore, Tamil Nadu</w:t>
            </w:r>
          </w:p>
          <w:p w14:paraId="34411687" w14:textId="77777777" w:rsidR="00CC0F60" w:rsidRDefault="003722EA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CGPA: 8.30</w:t>
            </w:r>
          </w:p>
          <w:p w14:paraId="21301719" w14:textId="566322F6" w:rsidR="003E7441" w:rsidRDefault="003E7441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br/>
            </w:r>
          </w:p>
          <w:p w14:paraId="6ED15AB7" w14:textId="244F0CAD" w:rsidR="003E7441" w:rsidRPr="00907A85" w:rsidRDefault="003E7441" w:rsidP="00CA2D6C">
            <w:pPr>
              <w:pStyle w:val="Heading2"/>
            </w:pPr>
            <w:r>
              <w:t>Certifications:</w:t>
            </w:r>
          </w:p>
          <w:p w14:paraId="37F61AA3" w14:textId="0DDCA981" w:rsidR="00F85CAE" w:rsidRDefault="00F85CAE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Google Digital Marketing</w:t>
            </w:r>
          </w:p>
          <w:p w14:paraId="2E6B4B72" w14:textId="5244E445" w:rsidR="003E7441" w:rsidRDefault="0096057B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IBM Data Analytics</w:t>
            </w:r>
          </w:p>
          <w:p w14:paraId="1FADAADC" w14:textId="5D7B8A35" w:rsidR="009A456C" w:rsidRPr="0010570D" w:rsidRDefault="0096057B" w:rsidP="00F85CAE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Introduction to Statistics</w:t>
            </w:r>
          </w:p>
        </w:tc>
      </w:tr>
      <w:tr w:rsidR="00E16D14" w14:paraId="4A0905C6" w14:textId="77777777" w:rsidTr="00882EE9">
        <w:trPr>
          <w:trHeight w:val="331"/>
        </w:trPr>
        <w:tc>
          <w:tcPr>
            <w:tcW w:w="9720" w:type="dxa"/>
          </w:tcPr>
          <w:p w14:paraId="2E2B3124" w14:textId="77777777" w:rsidR="00E16D14" w:rsidRDefault="00E16D14" w:rsidP="00CA2D6C"/>
        </w:tc>
      </w:tr>
      <w:tr w:rsidR="00E16D14" w14:paraId="4D827C5A" w14:textId="77777777" w:rsidTr="00882EE9">
        <w:tc>
          <w:tcPr>
            <w:tcW w:w="9720" w:type="dxa"/>
          </w:tcPr>
          <w:p w14:paraId="7FD69C29" w14:textId="6731BDFD" w:rsidR="00E16D14" w:rsidRDefault="00763913" w:rsidP="00CA2D6C">
            <w:pPr>
              <w:pStyle w:val="Heading1"/>
            </w:pPr>
            <w:r>
              <w:t>skills</w:t>
            </w:r>
          </w:p>
          <w:p w14:paraId="25C55D4B" w14:textId="77777777" w:rsidR="00DA7971" w:rsidRDefault="00DA7971" w:rsidP="00DA7971">
            <w:pPr>
              <w:pStyle w:val="ListParagraph"/>
              <w:numPr>
                <w:ilvl w:val="0"/>
                <w:numId w:val="16"/>
              </w:numPr>
            </w:pPr>
            <w:r>
              <w:t>Project Management: JIRA, SharePoint Kanban, Agile, Scrum Methodologies</w:t>
            </w:r>
          </w:p>
          <w:p w14:paraId="72B629D8" w14:textId="77777777" w:rsidR="00CC0F60" w:rsidRDefault="00CC0F60" w:rsidP="00CC0F60">
            <w:pPr>
              <w:pStyle w:val="ListParagraph"/>
              <w:numPr>
                <w:ilvl w:val="0"/>
                <w:numId w:val="16"/>
              </w:numPr>
            </w:pPr>
            <w:r>
              <w:t>Business Analysis: Requirement gathering, Process Improvement</w:t>
            </w:r>
          </w:p>
          <w:p w14:paraId="16122F13" w14:textId="78864F8C" w:rsidR="000C2F87" w:rsidRDefault="000C2F87" w:rsidP="00CA2D6C">
            <w:pPr>
              <w:pStyle w:val="ListParagraph"/>
              <w:numPr>
                <w:ilvl w:val="0"/>
                <w:numId w:val="16"/>
              </w:numPr>
            </w:pPr>
            <w:r>
              <w:t>Data Visualization: Power BI, Excel, JMP</w:t>
            </w:r>
          </w:p>
          <w:p w14:paraId="3D17260F" w14:textId="77777777" w:rsidR="000C2F87" w:rsidRDefault="002C2691" w:rsidP="00CA2D6C">
            <w:pPr>
              <w:pStyle w:val="ListParagraph"/>
              <w:numPr>
                <w:ilvl w:val="0"/>
                <w:numId w:val="16"/>
              </w:numPr>
            </w:pPr>
            <w:r>
              <w:t xml:space="preserve">Data Management: </w:t>
            </w:r>
            <w:r w:rsidR="00541598">
              <w:t>SQL, Python, Excel</w:t>
            </w:r>
          </w:p>
          <w:p w14:paraId="7C1E23EC" w14:textId="1C846C79" w:rsidR="00A062AE" w:rsidRDefault="00A062AE" w:rsidP="00CA2D6C">
            <w:pPr>
              <w:pStyle w:val="ListParagraph"/>
              <w:numPr>
                <w:ilvl w:val="0"/>
                <w:numId w:val="16"/>
              </w:numPr>
            </w:pPr>
            <w:r>
              <w:t>Documentation: Visio, Miro, Microsoft Office Suite</w:t>
            </w:r>
          </w:p>
          <w:p w14:paraId="572F52A6" w14:textId="4A0A04B0" w:rsidR="00541598" w:rsidRPr="00CF720F" w:rsidRDefault="00DB4F8B" w:rsidP="00CA2D6C">
            <w:pPr>
              <w:pStyle w:val="ListParagraph"/>
              <w:numPr>
                <w:ilvl w:val="0"/>
                <w:numId w:val="16"/>
              </w:numPr>
            </w:pPr>
            <w:r>
              <w:t>Leadership: Communication, Stakeholder management</w:t>
            </w:r>
            <w:r w:rsidR="004902CB">
              <w:t>, Organization</w:t>
            </w:r>
          </w:p>
        </w:tc>
      </w:tr>
    </w:tbl>
    <w:p w14:paraId="403385B5" w14:textId="77777777" w:rsidR="00F91D68" w:rsidRDefault="00F91D68" w:rsidP="00CA2D6C">
      <w:pPr>
        <w:spacing w:line="240" w:lineRule="auto"/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</w:pPr>
    </w:p>
    <w:p w14:paraId="12BC8C7B" w14:textId="77777777" w:rsidR="00F91D68" w:rsidRDefault="00F91D68" w:rsidP="00CA2D6C">
      <w:pPr>
        <w:spacing w:line="240" w:lineRule="auto"/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A2481F" w14:paraId="0121F756" w14:textId="77777777" w:rsidTr="00A762D3">
        <w:tc>
          <w:tcPr>
            <w:tcW w:w="9720" w:type="dxa"/>
            <w:gridSpan w:val="2"/>
          </w:tcPr>
          <w:p w14:paraId="6947C373" w14:textId="0465236B" w:rsidR="00A2481F" w:rsidRDefault="00A2481F" w:rsidP="00CA2D6C">
            <w:pPr>
              <w:pStyle w:val="Heading1"/>
            </w:pPr>
            <w:r>
              <w:t>Soft skills</w:t>
            </w:r>
          </w:p>
        </w:tc>
      </w:tr>
      <w:tr w:rsidR="00A2481F" w14:paraId="381AA213" w14:textId="77777777" w:rsidTr="00A762D3">
        <w:trPr>
          <w:gridAfter w:val="1"/>
          <w:wAfter w:w="4865" w:type="dxa"/>
        </w:trPr>
        <w:tc>
          <w:tcPr>
            <w:tcW w:w="4855" w:type="dxa"/>
          </w:tcPr>
          <w:p w14:paraId="32E28BD1" w14:textId="3BBDE9CF" w:rsidR="006C0E1F" w:rsidRDefault="006C0E1F" w:rsidP="00CA2D6C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  <w:r>
              <w:t>Languages: English, Hindi, Spanish</w:t>
            </w:r>
          </w:p>
        </w:tc>
      </w:tr>
    </w:tbl>
    <w:p w14:paraId="58790687" w14:textId="77777777" w:rsidR="00A2481F" w:rsidRDefault="00A2481F" w:rsidP="00CA2D6C">
      <w:pPr>
        <w:spacing w:line="240" w:lineRule="auto"/>
        <w:rPr>
          <w:rFonts w:ascii="Times New Roman" w:eastAsia="Times New Roman" w:hAnsi="Symbol" w:cs="Times New Roman"/>
          <w:color w:val="auto"/>
          <w:sz w:val="24"/>
          <w:szCs w:val="24"/>
          <w:lang w:val="en-IN" w:eastAsia="en-IN"/>
        </w:rPr>
      </w:pPr>
    </w:p>
    <w:sectPr w:rsidR="00A2481F" w:rsidSect="00996A8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C519C" w14:textId="77777777" w:rsidR="009B76F6" w:rsidRDefault="009B76F6" w:rsidP="00E16D14">
      <w:pPr>
        <w:spacing w:line="240" w:lineRule="auto"/>
      </w:pPr>
      <w:r>
        <w:separator/>
      </w:r>
    </w:p>
  </w:endnote>
  <w:endnote w:type="continuationSeparator" w:id="0">
    <w:p w14:paraId="57430A9A" w14:textId="77777777" w:rsidR="009B76F6" w:rsidRDefault="009B76F6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9F68A" w14:textId="77777777" w:rsidR="009B76F6" w:rsidRDefault="009B76F6" w:rsidP="00E16D14">
      <w:pPr>
        <w:spacing w:line="240" w:lineRule="auto"/>
      </w:pPr>
      <w:r>
        <w:separator/>
      </w:r>
    </w:p>
  </w:footnote>
  <w:footnote w:type="continuationSeparator" w:id="0">
    <w:p w14:paraId="5263F1A6" w14:textId="77777777" w:rsidR="009B76F6" w:rsidRDefault="009B76F6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C983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E4953"/>
    <w:multiLevelType w:val="multilevel"/>
    <w:tmpl w:val="5AA2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1432F"/>
    <w:multiLevelType w:val="multilevel"/>
    <w:tmpl w:val="389A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403EC9"/>
    <w:multiLevelType w:val="multilevel"/>
    <w:tmpl w:val="DAC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E757B"/>
    <w:multiLevelType w:val="multilevel"/>
    <w:tmpl w:val="6B9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848A6"/>
    <w:multiLevelType w:val="multilevel"/>
    <w:tmpl w:val="90C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D3C1B"/>
    <w:multiLevelType w:val="multilevel"/>
    <w:tmpl w:val="3D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02A04"/>
    <w:multiLevelType w:val="multilevel"/>
    <w:tmpl w:val="2588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CE016F"/>
    <w:multiLevelType w:val="hybridMultilevel"/>
    <w:tmpl w:val="0D5A9586"/>
    <w:lvl w:ilvl="0" w:tplc="9E48DA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A4675"/>
    <w:multiLevelType w:val="multilevel"/>
    <w:tmpl w:val="6EB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F2E27"/>
    <w:multiLevelType w:val="multilevel"/>
    <w:tmpl w:val="723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4"/>
  </w:num>
  <w:num w:numId="2" w16cid:durableId="331644053">
    <w:abstractNumId w:val="11"/>
  </w:num>
  <w:num w:numId="3" w16cid:durableId="753747787">
    <w:abstractNumId w:val="5"/>
  </w:num>
  <w:num w:numId="4" w16cid:durableId="1895047714">
    <w:abstractNumId w:val="15"/>
  </w:num>
  <w:num w:numId="5" w16cid:durableId="1803503293">
    <w:abstractNumId w:val="3"/>
  </w:num>
  <w:num w:numId="6" w16cid:durableId="1697349063">
    <w:abstractNumId w:val="1"/>
  </w:num>
  <w:num w:numId="7" w16cid:durableId="1852910779">
    <w:abstractNumId w:val="2"/>
  </w:num>
  <w:num w:numId="8" w16cid:durableId="477848069">
    <w:abstractNumId w:val="6"/>
  </w:num>
  <w:num w:numId="9" w16cid:durableId="1142314043">
    <w:abstractNumId w:val="10"/>
  </w:num>
  <w:num w:numId="10" w16cid:durableId="615795440">
    <w:abstractNumId w:val="9"/>
  </w:num>
  <w:num w:numId="11" w16cid:durableId="1220094490">
    <w:abstractNumId w:val="8"/>
  </w:num>
  <w:num w:numId="12" w16cid:durableId="714307423">
    <w:abstractNumId w:val="13"/>
  </w:num>
  <w:num w:numId="13" w16cid:durableId="687827290">
    <w:abstractNumId w:val="7"/>
  </w:num>
  <w:num w:numId="14" w16cid:durableId="1985088680">
    <w:abstractNumId w:val="14"/>
  </w:num>
  <w:num w:numId="15" w16cid:durableId="1172721293">
    <w:abstractNumId w:val="0"/>
  </w:num>
  <w:num w:numId="16" w16cid:durableId="2133208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9F"/>
    <w:rsid w:val="00002BAF"/>
    <w:rsid w:val="00010CF9"/>
    <w:rsid w:val="0001538D"/>
    <w:rsid w:val="00017AB7"/>
    <w:rsid w:val="00020998"/>
    <w:rsid w:val="00025852"/>
    <w:rsid w:val="00025D69"/>
    <w:rsid w:val="0003315A"/>
    <w:rsid w:val="00054ED2"/>
    <w:rsid w:val="00060DCF"/>
    <w:rsid w:val="00061354"/>
    <w:rsid w:val="00066D28"/>
    <w:rsid w:val="000704EB"/>
    <w:rsid w:val="000728DB"/>
    <w:rsid w:val="00075483"/>
    <w:rsid w:val="000761F2"/>
    <w:rsid w:val="0008284E"/>
    <w:rsid w:val="000927D0"/>
    <w:rsid w:val="00093AB0"/>
    <w:rsid w:val="000A7F3C"/>
    <w:rsid w:val="000C1E52"/>
    <w:rsid w:val="000C2F87"/>
    <w:rsid w:val="000E70EF"/>
    <w:rsid w:val="00100EAC"/>
    <w:rsid w:val="00103BF7"/>
    <w:rsid w:val="00104E64"/>
    <w:rsid w:val="00106904"/>
    <w:rsid w:val="001102EE"/>
    <w:rsid w:val="0011640F"/>
    <w:rsid w:val="001223DE"/>
    <w:rsid w:val="001369CD"/>
    <w:rsid w:val="00151926"/>
    <w:rsid w:val="00160AA3"/>
    <w:rsid w:val="00174F67"/>
    <w:rsid w:val="00175471"/>
    <w:rsid w:val="001804EB"/>
    <w:rsid w:val="00180710"/>
    <w:rsid w:val="00181381"/>
    <w:rsid w:val="00185CDE"/>
    <w:rsid w:val="00192368"/>
    <w:rsid w:val="0019492F"/>
    <w:rsid w:val="001A185E"/>
    <w:rsid w:val="001A2CA5"/>
    <w:rsid w:val="001B7E04"/>
    <w:rsid w:val="001B7F78"/>
    <w:rsid w:val="001D09EE"/>
    <w:rsid w:val="001D7755"/>
    <w:rsid w:val="001E6ABA"/>
    <w:rsid w:val="001E6D3A"/>
    <w:rsid w:val="001F022E"/>
    <w:rsid w:val="00222532"/>
    <w:rsid w:val="002536DD"/>
    <w:rsid w:val="00256053"/>
    <w:rsid w:val="00271FEC"/>
    <w:rsid w:val="002765BA"/>
    <w:rsid w:val="00283037"/>
    <w:rsid w:val="00285F5A"/>
    <w:rsid w:val="00287FE9"/>
    <w:rsid w:val="002C2691"/>
    <w:rsid w:val="002C404A"/>
    <w:rsid w:val="002C6FA4"/>
    <w:rsid w:val="002E2F05"/>
    <w:rsid w:val="003003E2"/>
    <w:rsid w:val="00300903"/>
    <w:rsid w:val="0030456C"/>
    <w:rsid w:val="003261CE"/>
    <w:rsid w:val="00334113"/>
    <w:rsid w:val="00343FF1"/>
    <w:rsid w:val="00347BEE"/>
    <w:rsid w:val="00352683"/>
    <w:rsid w:val="00354F44"/>
    <w:rsid w:val="0035694C"/>
    <w:rsid w:val="003722EA"/>
    <w:rsid w:val="00373EA0"/>
    <w:rsid w:val="00384108"/>
    <w:rsid w:val="00386D2D"/>
    <w:rsid w:val="0039278C"/>
    <w:rsid w:val="0039602F"/>
    <w:rsid w:val="003A4043"/>
    <w:rsid w:val="003A47C3"/>
    <w:rsid w:val="003B3C6C"/>
    <w:rsid w:val="003C7F96"/>
    <w:rsid w:val="003D79D3"/>
    <w:rsid w:val="003E7441"/>
    <w:rsid w:val="003F39E5"/>
    <w:rsid w:val="00401220"/>
    <w:rsid w:val="004103F2"/>
    <w:rsid w:val="00440DF8"/>
    <w:rsid w:val="00444A80"/>
    <w:rsid w:val="00450FC7"/>
    <w:rsid w:val="00451AA6"/>
    <w:rsid w:val="00463E52"/>
    <w:rsid w:val="0046701E"/>
    <w:rsid w:val="004901D9"/>
    <w:rsid w:val="004902CB"/>
    <w:rsid w:val="004B26E6"/>
    <w:rsid w:val="004C3777"/>
    <w:rsid w:val="004C7C9E"/>
    <w:rsid w:val="004D2889"/>
    <w:rsid w:val="004D45AC"/>
    <w:rsid w:val="004F5008"/>
    <w:rsid w:val="00510684"/>
    <w:rsid w:val="005414F1"/>
    <w:rsid w:val="00541598"/>
    <w:rsid w:val="005513F1"/>
    <w:rsid w:val="005568E2"/>
    <w:rsid w:val="0055759C"/>
    <w:rsid w:val="00561ABF"/>
    <w:rsid w:val="0056711F"/>
    <w:rsid w:val="00570607"/>
    <w:rsid w:val="005810E7"/>
    <w:rsid w:val="005937B7"/>
    <w:rsid w:val="005A4D9E"/>
    <w:rsid w:val="005A607C"/>
    <w:rsid w:val="005B5F45"/>
    <w:rsid w:val="005C1F44"/>
    <w:rsid w:val="005D6D10"/>
    <w:rsid w:val="005E354A"/>
    <w:rsid w:val="006132C4"/>
    <w:rsid w:val="00615397"/>
    <w:rsid w:val="006157D4"/>
    <w:rsid w:val="0063239F"/>
    <w:rsid w:val="00634A2D"/>
    <w:rsid w:val="00643E15"/>
    <w:rsid w:val="00651AFE"/>
    <w:rsid w:val="00651B2D"/>
    <w:rsid w:val="00661979"/>
    <w:rsid w:val="006759CB"/>
    <w:rsid w:val="00690A8D"/>
    <w:rsid w:val="00690BC0"/>
    <w:rsid w:val="006956E6"/>
    <w:rsid w:val="0069683E"/>
    <w:rsid w:val="0069693F"/>
    <w:rsid w:val="00697665"/>
    <w:rsid w:val="006A0257"/>
    <w:rsid w:val="006A4045"/>
    <w:rsid w:val="006A5391"/>
    <w:rsid w:val="006C0E1F"/>
    <w:rsid w:val="006C1A19"/>
    <w:rsid w:val="006C6013"/>
    <w:rsid w:val="006F6D8A"/>
    <w:rsid w:val="00705BCD"/>
    <w:rsid w:val="00750B24"/>
    <w:rsid w:val="00751EFB"/>
    <w:rsid w:val="00753C06"/>
    <w:rsid w:val="00763913"/>
    <w:rsid w:val="00770E4F"/>
    <w:rsid w:val="007839D9"/>
    <w:rsid w:val="007878F0"/>
    <w:rsid w:val="007C4DB2"/>
    <w:rsid w:val="007D02F5"/>
    <w:rsid w:val="007D31C8"/>
    <w:rsid w:val="007D3536"/>
    <w:rsid w:val="007E20FC"/>
    <w:rsid w:val="00800941"/>
    <w:rsid w:val="008049E4"/>
    <w:rsid w:val="0081364B"/>
    <w:rsid w:val="00827965"/>
    <w:rsid w:val="00830569"/>
    <w:rsid w:val="00835486"/>
    <w:rsid w:val="008411D8"/>
    <w:rsid w:val="008418DD"/>
    <w:rsid w:val="00846787"/>
    <w:rsid w:val="00872C82"/>
    <w:rsid w:val="0087585D"/>
    <w:rsid w:val="008808A0"/>
    <w:rsid w:val="00882EE9"/>
    <w:rsid w:val="00885BBC"/>
    <w:rsid w:val="0089080C"/>
    <w:rsid w:val="008962B6"/>
    <w:rsid w:val="008A1037"/>
    <w:rsid w:val="008A7AFB"/>
    <w:rsid w:val="008B465C"/>
    <w:rsid w:val="008D314E"/>
    <w:rsid w:val="008E380C"/>
    <w:rsid w:val="00906720"/>
    <w:rsid w:val="0090734C"/>
    <w:rsid w:val="00907A85"/>
    <w:rsid w:val="00910A45"/>
    <w:rsid w:val="00913D83"/>
    <w:rsid w:val="00913EAF"/>
    <w:rsid w:val="009153DC"/>
    <w:rsid w:val="00922EEB"/>
    <w:rsid w:val="009314E5"/>
    <w:rsid w:val="00931CC1"/>
    <w:rsid w:val="0096057B"/>
    <w:rsid w:val="00960F12"/>
    <w:rsid w:val="00965166"/>
    <w:rsid w:val="00973401"/>
    <w:rsid w:val="00996A8A"/>
    <w:rsid w:val="009A456C"/>
    <w:rsid w:val="009B76F6"/>
    <w:rsid w:val="009C3859"/>
    <w:rsid w:val="009E65DD"/>
    <w:rsid w:val="009F7335"/>
    <w:rsid w:val="00A034F0"/>
    <w:rsid w:val="00A0430D"/>
    <w:rsid w:val="00A05C3C"/>
    <w:rsid w:val="00A062AE"/>
    <w:rsid w:val="00A2481F"/>
    <w:rsid w:val="00A25BA1"/>
    <w:rsid w:val="00A40DEC"/>
    <w:rsid w:val="00A419F6"/>
    <w:rsid w:val="00A46823"/>
    <w:rsid w:val="00A554BC"/>
    <w:rsid w:val="00A66AFF"/>
    <w:rsid w:val="00A82B11"/>
    <w:rsid w:val="00A86AA1"/>
    <w:rsid w:val="00A91239"/>
    <w:rsid w:val="00A95C78"/>
    <w:rsid w:val="00A9706A"/>
    <w:rsid w:val="00AA353A"/>
    <w:rsid w:val="00AB6B64"/>
    <w:rsid w:val="00AC0720"/>
    <w:rsid w:val="00AC09AA"/>
    <w:rsid w:val="00AC3E92"/>
    <w:rsid w:val="00AC7111"/>
    <w:rsid w:val="00AD3AA4"/>
    <w:rsid w:val="00AD6C76"/>
    <w:rsid w:val="00AE1DB5"/>
    <w:rsid w:val="00AE742D"/>
    <w:rsid w:val="00AF27DF"/>
    <w:rsid w:val="00B05D71"/>
    <w:rsid w:val="00B07A55"/>
    <w:rsid w:val="00B1123C"/>
    <w:rsid w:val="00B15017"/>
    <w:rsid w:val="00B16082"/>
    <w:rsid w:val="00B2256F"/>
    <w:rsid w:val="00B22D9F"/>
    <w:rsid w:val="00B40E15"/>
    <w:rsid w:val="00B72538"/>
    <w:rsid w:val="00B813E4"/>
    <w:rsid w:val="00B91A74"/>
    <w:rsid w:val="00B91B58"/>
    <w:rsid w:val="00B91FAE"/>
    <w:rsid w:val="00BA763F"/>
    <w:rsid w:val="00BB7F1D"/>
    <w:rsid w:val="00BC4B09"/>
    <w:rsid w:val="00BD4071"/>
    <w:rsid w:val="00BF74B7"/>
    <w:rsid w:val="00C04E2F"/>
    <w:rsid w:val="00C0611D"/>
    <w:rsid w:val="00C15542"/>
    <w:rsid w:val="00C437AD"/>
    <w:rsid w:val="00C46159"/>
    <w:rsid w:val="00C80D13"/>
    <w:rsid w:val="00CA2D6C"/>
    <w:rsid w:val="00CC0F60"/>
    <w:rsid w:val="00CC0FFE"/>
    <w:rsid w:val="00CD537A"/>
    <w:rsid w:val="00CD7013"/>
    <w:rsid w:val="00CD7AC9"/>
    <w:rsid w:val="00CE3B09"/>
    <w:rsid w:val="00CF720F"/>
    <w:rsid w:val="00D077E4"/>
    <w:rsid w:val="00D23647"/>
    <w:rsid w:val="00D41A5D"/>
    <w:rsid w:val="00D45167"/>
    <w:rsid w:val="00D52064"/>
    <w:rsid w:val="00D53165"/>
    <w:rsid w:val="00D63158"/>
    <w:rsid w:val="00D8689D"/>
    <w:rsid w:val="00DA3B88"/>
    <w:rsid w:val="00DA7971"/>
    <w:rsid w:val="00DB4F8B"/>
    <w:rsid w:val="00DB62D6"/>
    <w:rsid w:val="00DD6E05"/>
    <w:rsid w:val="00DE23E6"/>
    <w:rsid w:val="00E16D14"/>
    <w:rsid w:val="00E17DC1"/>
    <w:rsid w:val="00E20E43"/>
    <w:rsid w:val="00E226F9"/>
    <w:rsid w:val="00E232AA"/>
    <w:rsid w:val="00E36C6B"/>
    <w:rsid w:val="00E50152"/>
    <w:rsid w:val="00E52FA3"/>
    <w:rsid w:val="00E54B5B"/>
    <w:rsid w:val="00E54DC9"/>
    <w:rsid w:val="00E557D1"/>
    <w:rsid w:val="00E71AC3"/>
    <w:rsid w:val="00E8245B"/>
    <w:rsid w:val="00E920E8"/>
    <w:rsid w:val="00E92D0C"/>
    <w:rsid w:val="00EC2125"/>
    <w:rsid w:val="00EC24EB"/>
    <w:rsid w:val="00ED40A3"/>
    <w:rsid w:val="00EE3A73"/>
    <w:rsid w:val="00F011A0"/>
    <w:rsid w:val="00F0595F"/>
    <w:rsid w:val="00F12F88"/>
    <w:rsid w:val="00F16D3E"/>
    <w:rsid w:val="00F26951"/>
    <w:rsid w:val="00F42811"/>
    <w:rsid w:val="00F451BB"/>
    <w:rsid w:val="00F67797"/>
    <w:rsid w:val="00F76346"/>
    <w:rsid w:val="00F8375F"/>
    <w:rsid w:val="00F85CAE"/>
    <w:rsid w:val="00F85E82"/>
    <w:rsid w:val="00F91D68"/>
    <w:rsid w:val="00F9568B"/>
    <w:rsid w:val="00FA2ED3"/>
    <w:rsid w:val="00FA3628"/>
    <w:rsid w:val="00FB032A"/>
    <w:rsid w:val="00FE0E63"/>
    <w:rsid w:val="00FE77DB"/>
    <w:rsid w:val="00FF03C8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5A6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8B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Strong">
    <w:name w:val="Strong"/>
    <w:basedOn w:val="DefaultParagraphFont"/>
    <w:uiPriority w:val="22"/>
    <w:qFormat/>
    <w:rsid w:val="00002B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IT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DFCD81F03A4BD0BECB2E3EEF8BA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4B2A4-998A-4CFF-8914-850DEB4DBA8B}"/>
      </w:docPartPr>
      <w:docPartBody>
        <w:p w:rsidR="00EB1992" w:rsidRDefault="00000000">
          <w:pPr>
            <w:pStyle w:val="BFDFCD81F03A4BD0BECB2E3EEF8BACA6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8720F176EC1C423EB617A278C54A7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BA6E-D911-47A5-9083-DD64DAE80A6E}"/>
      </w:docPartPr>
      <w:docPartBody>
        <w:p w:rsidR="00EB1992" w:rsidRDefault="00000000">
          <w:pPr>
            <w:pStyle w:val="8720F176EC1C423EB617A278C54A79B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2"/>
    <w:rsid w:val="00356CA4"/>
    <w:rsid w:val="003F647C"/>
    <w:rsid w:val="005F0B7A"/>
    <w:rsid w:val="00646D40"/>
    <w:rsid w:val="00B63C25"/>
    <w:rsid w:val="00D238AC"/>
    <w:rsid w:val="00E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FCD81F03A4BD0BECB2E3EEF8BACA6">
    <w:name w:val="BFDFCD81F03A4BD0BECB2E3EEF8BACA6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8720F176EC1C423EB617A278C54A79B8">
    <w:name w:val="8720F176EC1C423EB617A278C54A79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2024-06-18T09:46:00Z</dcterms:created>
  <dcterms:modified xsi:type="dcterms:W3CDTF">2024-09-10T08:39:00Z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